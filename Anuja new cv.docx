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4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52"/>
        <w:gridCol w:w="730"/>
        <w:gridCol w:w="6563"/>
      </w:tblGrid>
      <w:tr w:rsidR="001B2ABD" w14:paraId="2AB6E879" w14:textId="77777777" w:rsidTr="006D48F3">
        <w:trPr>
          <w:trHeight w:val="4479"/>
        </w:trPr>
        <w:tc>
          <w:tcPr>
            <w:tcW w:w="3652" w:type="dxa"/>
            <w:vAlign w:val="bottom"/>
          </w:tcPr>
          <w:p w14:paraId="0F05A6DB" w14:textId="75B5DC0C" w:rsidR="001B2ABD" w:rsidRDefault="00450876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CC7A90D" wp14:editId="39196A7C">
                  <wp:extent cx="2172970" cy="2931795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970" cy="293179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" w:type="dxa"/>
          </w:tcPr>
          <w:p w14:paraId="66DEDB0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63" w:type="dxa"/>
            <w:vAlign w:val="bottom"/>
          </w:tcPr>
          <w:p w14:paraId="0E86641B" w14:textId="1AF09B48" w:rsidR="001B2ABD" w:rsidRDefault="00A64A63" w:rsidP="001B2ABD">
            <w:pPr>
              <w:pStyle w:val="Title"/>
            </w:pPr>
            <w:r>
              <w:t>Anuja Yadav</w:t>
            </w:r>
          </w:p>
          <w:p w14:paraId="54BB263E" w14:textId="2DB2EACB" w:rsidR="001B2ABD" w:rsidRDefault="00A64A63" w:rsidP="001B2ABD">
            <w:pPr>
              <w:pStyle w:val="Subtitle"/>
            </w:pPr>
            <w:r>
              <w:rPr>
                <w:spacing w:val="0"/>
                <w:w w:val="100"/>
              </w:rPr>
              <w:t>Software Developer</w:t>
            </w:r>
          </w:p>
        </w:tc>
      </w:tr>
      <w:tr w:rsidR="001B2ABD" w14:paraId="7E54424B" w14:textId="77777777" w:rsidTr="006D48F3">
        <w:trPr>
          <w:trHeight w:val="6290"/>
        </w:trPr>
        <w:tc>
          <w:tcPr>
            <w:tcW w:w="3652" w:type="dxa"/>
          </w:tcPr>
          <w:sdt>
            <w:sdtPr>
              <w:id w:val="-1711873194"/>
              <w:placeholder>
                <w:docPart w:val="85445F8D69B747EF803309ECFF6C3C21"/>
              </w:placeholder>
              <w:temporary/>
              <w:showingPlcHdr/>
              <w15:appearance w15:val="hidden"/>
            </w:sdtPr>
            <w:sdtEndPr/>
            <w:sdtContent>
              <w:p w14:paraId="46013C87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62648AEA" w14:textId="6C1CAB26" w:rsidR="00036450" w:rsidRDefault="002D150F" w:rsidP="003B0D88"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Information technology graduate</w:t>
            </w:r>
          </w:p>
          <w:p w14:paraId="22DECDB6" w14:textId="2112A3C7" w:rsidR="002D150F" w:rsidRDefault="002D150F" w:rsidP="003B0D88">
            <w:r>
              <w:t>Who is seeking t</w:t>
            </w:r>
            <w:r w:rsidR="00E84661">
              <w:t>he</w:t>
            </w:r>
            <w:r>
              <w:t xml:space="preserve"> opportunity to work in a fun and challenging working environment that will </w:t>
            </w:r>
            <w:proofErr w:type="gramStart"/>
            <w:r>
              <w:t>encourage  me</w:t>
            </w:r>
            <w:proofErr w:type="gramEnd"/>
            <w:r>
              <w:t xml:space="preserve"> to improve and learn new necessary skills  </w:t>
            </w:r>
          </w:p>
          <w:p w14:paraId="46322174" w14:textId="77777777" w:rsidR="00036450" w:rsidRDefault="00036450" w:rsidP="00036450"/>
          <w:sdt>
            <w:sdtPr>
              <w:id w:val="-1954003311"/>
              <w:placeholder>
                <w:docPart w:val="596E5235375346648800228EAAF47E49"/>
              </w:placeholder>
              <w:temporary/>
              <w:showingPlcHdr/>
              <w15:appearance w15:val="hidden"/>
            </w:sdtPr>
            <w:sdtEndPr/>
            <w:sdtContent>
              <w:p w14:paraId="0C3A2EF1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6F367799A4374BD483BD727F6808814A"/>
              </w:placeholder>
              <w:temporary/>
              <w:showingPlcHdr/>
              <w15:appearance w15:val="hidden"/>
            </w:sdtPr>
            <w:sdtEndPr/>
            <w:sdtContent>
              <w:p w14:paraId="2F279830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1D062B9A" w14:textId="0ECF637A" w:rsidR="004D3011" w:rsidRDefault="00D270C8" w:rsidP="004D3011">
            <w:r>
              <w:t>7506764821</w:t>
            </w:r>
          </w:p>
          <w:p w14:paraId="5D58F40F" w14:textId="77777777" w:rsidR="004D3011" w:rsidRDefault="004D3011" w:rsidP="004D3011"/>
          <w:sdt>
            <w:sdtPr>
              <w:id w:val="-240260293"/>
              <w:placeholder>
                <w:docPart w:val="AEB6B17244044162A616C2B3DACED242"/>
              </w:placeholder>
              <w:temporary/>
              <w:showingPlcHdr/>
              <w15:appearance w15:val="hidden"/>
            </w:sdtPr>
            <w:sdtEndPr/>
            <w:sdtContent>
              <w:p w14:paraId="3897CB4D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6CAE87F9" w14:textId="1A634B81" w:rsidR="00D270C8" w:rsidRDefault="00D270C8" w:rsidP="004D3011">
            <w:hyperlink r:id="rId10" w:history="1">
              <w:r w:rsidRPr="00880F21">
                <w:rPr>
                  <w:rStyle w:val="Hyperlink"/>
                </w:rPr>
                <w:t>anujayadav1997@gmail.com</w:t>
              </w:r>
            </w:hyperlink>
          </w:p>
          <w:p w14:paraId="6E5440BE" w14:textId="3144B1A9" w:rsidR="00073D7D" w:rsidRDefault="00073D7D" w:rsidP="004D3011"/>
          <w:p w14:paraId="336064F4" w14:textId="64B1A307" w:rsidR="00073D7D" w:rsidRDefault="00073D7D" w:rsidP="004D3011">
            <w:r>
              <w:t>LinkedIn Profile:</w:t>
            </w:r>
          </w:p>
          <w:p w14:paraId="0DC8427A" w14:textId="77777777" w:rsidR="00073D7D" w:rsidRPr="00D270C8" w:rsidRDefault="00073D7D" w:rsidP="004D3011">
            <w:pPr>
              <w:rPr>
                <w:rStyle w:val="Hyperlink"/>
                <w:color w:val="auto"/>
                <w:u w:val="none"/>
              </w:rPr>
            </w:pPr>
          </w:p>
          <w:p w14:paraId="0714F3BF" w14:textId="11FE5CB9" w:rsidR="004D3011" w:rsidRPr="00CB0055" w:rsidRDefault="002C6E14" w:rsidP="00CB0055">
            <w:pPr>
              <w:pStyle w:val="Heading3"/>
            </w:pPr>
            <w:r>
              <w:t>A</w:t>
            </w:r>
          </w:p>
          <w:sdt>
            <w:sdtPr>
              <w:id w:val="1444813694"/>
              <w:placeholder>
                <w:docPart w:val="F23ADD9B37E44F9B9DDF3E9B7DB91166"/>
              </w:placeholder>
              <w:temporary/>
              <w:showingPlcHdr/>
              <w15:appearance w15:val="hidden"/>
            </w:sdtPr>
            <w:sdtEndPr/>
            <w:sdtContent>
              <w:p w14:paraId="49D79D3C" w14:textId="77777777" w:rsidR="004D3011" w:rsidRDefault="004D3011" w:rsidP="004D3011">
                <w:r w:rsidRPr="004D3011">
                  <w:t>Hobby #1</w:t>
                </w:r>
              </w:p>
            </w:sdtContent>
          </w:sdt>
          <w:sdt>
            <w:sdtPr>
              <w:id w:val="127826779"/>
              <w:placeholder>
                <w:docPart w:val="FDA7109198E54BDEBB50DBA88E4299FA"/>
              </w:placeholder>
              <w:temporary/>
              <w:showingPlcHdr/>
              <w15:appearance w15:val="hidden"/>
            </w:sdtPr>
            <w:sdtEndPr/>
            <w:sdtContent>
              <w:p w14:paraId="6FB7DF22" w14:textId="77777777" w:rsidR="004D3011" w:rsidRDefault="004D3011" w:rsidP="004D3011">
                <w:r w:rsidRPr="004D3011">
                  <w:t>Hobby #2</w:t>
                </w:r>
              </w:p>
            </w:sdtContent>
          </w:sdt>
          <w:sdt>
            <w:sdtPr>
              <w:id w:val="-1460640448"/>
              <w:placeholder>
                <w:docPart w:val="690347789C814252929803DE62DB640C"/>
              </w:placeholder>
              <w:temporary/>
              <w:showingPlcHdr/>
              <w15:appearance w15:val="hidden"/>
            </w:sdtPr>
            <w:sdtEndPr/>
            <w:sdtContent>
              <w:p w14:paraId="7BF82178" w14:textId="77777777" w:rsidR="004D3011" w:rsidRDefault="004D3011" w:rsidP="004D3011">
                <w:r w:rsidRPr="004D3011">
                  <w:t>Hobby #3</w:t>
                </w:r>
              </w:p>
            </w:sdtContent>
          </w:sdt>
          <w:sdt>
            <w:sdtPr>
              <w:id w:val="-1376452077"/>
              <w:placeholder>
                <w:docPart w:val="37F6100E2223406EA887104F401E1A4B"/>
              </w:placeholder>
              <w:temporary/>
              <w:showingPlcHdr/>
              <w15:appearance w15:val="hidden"/>
            </w:sdtPr>
            <w:sdtEndPr/>
            <w:sdtContent>
              <w:p w14:paraId="7928FE30" w14:textId="77777777" w:rsidR="004D3011" w:rsidRPr="004D3011" w:rsidRDefault="004D3011" w:rsidP="004D3011">
                <w:r w:rsidRPr="004D3011">
                  <w:t>Hobby #4</w:t>
                </w:r>
              </w:p>
            </w:sdtContent>
          </w:sdt>
        </w:tc>
        <w:tc>
          <w:tcPr>
            <w:tcW w:w="730" w:type="dxa"/>
          </w:tcPr>
          <w:p w14:paraId="34AC728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63" w:type="dxa"/>
          </w:tcPr>
          <w:sdt>
            <w:sdtPr>
              <w:id w:val="1049110328"/>
              <w:placeholder>
                <w:docPart w:val="03DE98D24D82425FB1BC668BC31C578A"/>
              </w:placeholder>
              <w:temporary/>
              <w:showingPlcHdr/>
              <w15:appearance w15:val="hidden"/>
            </w:sdtPr>
            <w:sdtEndPr/>
            <w:sdtContent>
              <w:p w14:paraId="56B3291E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23D4FF2" w14:textId="579966D6" w:rsidR="00036450" w:rsidRPr="00521FBD" w:rsidRDefault="00A64A63" w:rsidP="00B359E4">
            <w:pPr>
              <w:pStyle w:val="Heading4"/>
            </w:pPr>
            <w:proofErr w:type="spellStart"/>
            <w:r w:rsidRPr="00521FBD">
              <w:t>Ramnarain</w:t>
            </w:r>
            <w:proofErr w:type="spellEnd"/>
            <w:r w:rsidRPr="00521FBD">
              <w:t xml:space="preserve"> </w:t>
            </w:r>
            <w:proofErr w:type="spellStart"/>
            <w:r w:rsidRPr="00521FBD">
              <w:t>Ruia</w:t>
            </w:r>
            <w:proofErr w:type="spellEnd"/>
            <w:r w:rsidRPr="00521FBD">
              <w:t xml:space="preserve"> Autonomous College</w:t>
            </w:r>
          </w:p>
          <w:p w14:paraId="330B045F" w14:textId="32FD91B9" w:rsidR="00D270C8" w:rsidRPr="00D270C8" w:rsidRDefault="00D270C8" w:rsidP="00D270C8">
            <w:r>
              <w:t>Mumbai University</w:t>
            </w:r>
          </w:p>
          <w:p w14:paraId="7530CDE7" w14:textId="09E37D91" w:rsidR="00036450" w:rsidRPr="00B359E4" w:rsidRDefault="00A64A63" w:rsidP="00B359E4">
            <w:pPr>
              <w:pStyle w:val="Date"/>
            </w:pPr>
            <w:r>
              <w:t>2018-2020</w:t>
            </w:r>
          </w:p>
          <w:p w14:paraId="6C5812B2" w14:textId="6DA97E68" w:rsidR="004D3011" w:rsidRDefault="00D270C8" w:rsidP="00036450">
            <w:r>
              <w:t xml:space="preserve">MSc-IT with 7.79 </w:t>
            </w:r>
            <w:r w:rsidR="00073D7D">
              <w:t>CGPA (</w:t>
            </w:r>
            <w:r w:rsidR="00521FBD">
              <w:t>74%)</w:t>
            </w:r>
          </w:p>
          <w:p w14:paraId="09D23991" w14:textId="77777777" w:rsidR="00036450" w:rsidRDefault="00036450" w:rsidP="00036450"/>
          <w:p w14:paraId="60F72FBD" w14:textId="237F9CAF" w:rsidR="00036450" w:rsidRPr="00B359E4" w:rsidRDefault="00521FBD" w:rsidP="00B359E4">
            <w:pPr>
              <w:pStyle w:val="Heading4"/>
            </w:pPr>
            <w:proofErr w:type="spellStart"/>
            <w:r>
              <w:t>Ramniranjan</w:t>
            </w:r>
            <w:proofErr w:type="spellEnd"/>
            <w:r>
              <w:t xml:space="preserve"> </w:t>
            </w:r>
            <w:proofErr w:type="spellStart"/>
            <w:r>
              <w:t>Jhunjhunwala</w:t>
            </w:r>
            <w:proofErr w:type="spellEnd"/>
            <w:r>
              <w:t xml:space="preserve"> College</w:t>
            </w:r>
          </w:p>
          <w:p w14:paraId="4DA7D5C5" w14:textId="3AC0D28A" w:rsidR="00521FBD" w:rsidRDefault="00521FBD" w:rsidP="00521FBD">
            <w:r>
              <w:t>Mumbai University</w:t>
            </w:r>
          </w:p>
          <w:p w14:paraId="1259C829" w14:textId="2488E450" w:rsidR="00521FBD" w:rsidRDefault="00521FBD" w:rsidP="00521FBD">
            <w:r>
              <w:t>2014-2017</w:t>
            </w:r>
          </w:p>
          <w:p w14:paraId="32AB9E17" w14:textId="7E6626AC" w:rsidR="00521FBD" w:rsidRPr="00D270C8" w:rsidRDefault="00521FBD" w:rsidP="00521FBD">
            <w:r>
              <w:t>BSc-IT with 61%</w:t>
            </w:r>
          </w:p>
          <w:p w14:paraId="48216F20" w14:textId="067EE870" w:rsidR="00036450" w:rsidRDefault="00036450" w:rsidP="00036450"/>
          <w:sdt>
            <w:sdtPr>
              <w:id w:val="1001553383"/>
              <w:placeholder>
                <w:docPart w:val="1BC0C1D6991D43E5B1EEC5960AA98B17"/>
              </w:placeholder>
              <w:temporary/>
              <w:showingPlcHdr/>
              <w15:appearance w15:val="hidden"/>
            </w:sdtPr>
            <w:sdtEndPr/>
            <w:sdtContent>
              <w:p w14:paraId="45B1056D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5E81025C" w14:textId="3DFCD528" w:rsidR="004D3011" w:rsidRDefault="006D48F3" w:rsidP="004D3011">
            <w:proofErr w:type="spellStart"/>
            <w:r>
              <w:t>Commtex</w:t>
            </w:r>
            <w:proofErr w:type="spellEnd"/>
            <w:r>
              <w:t xml:space="preserve"> Solution Pvt Ltd | Dec 2019 – Mar 2020</w:t>
            </w:r>
          </w:p>
          <w:p w14:paraId="278A339A" w14:textId="7BEA6D23" w:rsidR="006D48F3" w:rsidRDefault="006D48F3" w:rsidP="004D3011"/>
          <w:p w14:paraId="69AD150F" w14:textId="77777777" w:rsidR="006D48F3" w:rsidRDefault="006D48F3" w:rsidP="004D3011">
            <w:r>
              <w:t xml:space="preserve">Key Responsibilities and Highlights: </w:t>
            </w:r>
          </w:p>
          <w:p w14:paraId="1F845770" w14:textId="77777777" w:rsidR="006D48F3" w:rsidRDefault="006D48F3" w:rsidP="004D3011">
            <w:r>
              <w:t xml:space="preserve">• Creating front-end for </w:t>
            </w:r>
            <w:proofErr w:type="gramStart"/>
            <w:r>
              <w:t>Powersuit.in(</w:t>
            </w:r>
            <w:proofErr w:type="gramEnd"/>
            <w:r>
              <w:t xml:space="preserve">CRM) in </w:t>
            </w:r>
            <w:proofErr w:type="spellStart"/>
            <w:r>
              <w:t>stenciljs</w:t>
            </w:r>
            <w:proofErr w:type="spellEnd"/>
            <w:r>
              <w:t xml:space="preserve"> with using </w:t>
            </w:r>
            <w:proofErr w:type="spellStart"/>
            <w:r>
              <w:t>Reactjs</w:t>
            </w:r>
            <w:proofErr w:type="spellEnd"/>
            <w:r>
              <w:t xml:space="preserve"> language </w:t>
            </w:r>
          </w:p>
          <w:p w14:paraId="6B69E1E1" w14:textId="300DE12D" w:rsidR="006D48F3" w:rsidRPr="004D3011" w:rsidRDefault="006D48F3" w:rsidP="004D3011">
            <w:r>
              <w:t>• For Design and Layout used the Ionic design system for creating CRM form</w:t>
            </w:r>
          </w:p>
          <w:p w14:paraId="164467C1" w14:textId="77777777" w:rsidR="004D3011" w:rsidRDefault="004D3011" w:rsidP="00036450"/>
          <w:p w14:paraId="594D12E8" w14:textId="4B87B520" w:rsidR="00036450" w:rsidRDefault="006D48F3" w:rsidP="00036450">
            <w:pPr>
              <w:pStyle w:val="Heading2"/>
            </w:pPr>
            <w:r>
              <w:t>Certifications</w:t>
            </w:r>
          </w:p>
          <w:p w14:paraId="7C4FE9C5" w14:textId="77777777" w:rsidR="006D48F3" w:rsidRDefault="006D48F3" w:rsidP="004D3011">
            <w:r>
              <w:t xml:space="preserve">• Web Applications for Everybody Specialization from Coursera </w:t>
            </w:r>
          </w:p>
          <w:p w14:paraId="38548DCD" w14:textId="77777777" w:rsidR="006D48F3" w:rsidRDefault="006D48F3" w:rsidP="004D3011">
            <w:r>
              <w:t xml:space="preserve">• Web Design for Everybody: Basics of Web Development &amp; Coding from Coursera </w:t>
            </w:r>
          </w:p>
          <w:p w14:paraId="4B792935" w14:textId="77777777" w:rsidR="006D48F3" w:rsidRDefault="006D48F3" w:rsidP="004D3011">
            <w:r>
              <w:t xml:space="preserve">• Python for Everybody from Coursera </w:t>
            </w:r>
          </w:p>
          <w:p w14:paraId="5576AB42" w14:textId="77777777" w:rsidR="006D48F3" w:rsidRDefault="006D48F3" w:rsidP="004D3011">
            <w:r>
              <w:t xml:space="preserve">• Developing APIs with Google Cloud's Apigee API Platform by Google Cloud on Coursera. Certificate earned </w:t>
            </w:r>
            <w:proofErr w:type="gramStart"/>
            <w:r>
              <w:t>at</w:t>
            </w:r>
            <w:proofErr w:type="gramEnd"/>
            <w:r>
              <w:t xml:space="preserve"> June 11, 2020 </w:t>
            </w:r>
          </w:p>
          <w:p w14:paraId="20522ACC" w14:textId="22EDBAEA" w:rsidR="00036450" w:rsidRDefault="006D48F3" w:rsidP="004D3011">
            <w:r>
              <w:t xml:space="preserve">• Google IT Support by Google on Coursera. Certificate earned </w:t>
            </w:r>
            <w:proofErr w:type="gramStart"/>
            <w:r>
              <w:t>at</w:t>
            </w:r>
            <w:proofErr w:type="gramEnd"/>
            <w:r>
              <w:t xml:space="preserve"> August 25, 2020</w:t>
            </w:r>
          </w:p>
          <w:p w14:paraId="152855AA" w14:textId="65529C30" w:rsidR="006D48F3" w:rsidRDefault="006D48F3" w:rsidP="004D3011">
            <w:r>
              <w:t>•</w:t>
            </w:r>
            <w:r>
              <w:t xml:space="preserve">Java basic certificate from </w:t>
            </w:r>
            <w:proofErr w:type="spellStart"/>
            <w:r>
              <w:t>HackerRank</w:t>
            </w:r>
            <w:proofErr w:type="spellEnd"/>
            <w:r>
              <w:t xml:space="preserve"> earned </w:t>
            </w:r>
            <w:r w:rsidR="00A75168">
              <w:t>on June</w:t>
            </w:r>
            <w:r>
              <w:t xml:space="preserve"> 9</w:t>
            </w:r>
            <w:r w:rsidR="00A75168">
              <w:t>,2021</w:t>
            </w:r>
          </w:p>
          <w:p w14:paraId="3FF21EFD" w14:textId="41E399D9" w:rsidR="00A75168" w:rsidRDefault="00A75168" w:rsidP="004D3011">
            <w:r>
              <w:t>•</w:t>
            </w:r>
            <w:r>
              <w:t xml:space="preserve"> HTML Basic</w:t>
            </w:r>
            <w:r>
              <w:t xml:space="preserve"> certificate from </w:t>
            </w:r>
            <w:r>
              <w:t>Great Learning</w:t>
            </w:r>
            <w:r>
              <w:t xml:space="preserve"> earned </w:t>
            </w:r>
            <w:r>
              <w:t>on June10</w:t>
            </w:r>
            <w:r>
              <w:t>,2021</w:t>
            </w:r>
          </w:p>
          <w:p w14:paraId="7CDB262B" w14:textId="4494ECED" w:rsidR="006D48F3" w:rsidRPr="004D3011" w:rsidRDefault="006D48F3" w:rsidP="004D3011">
            <w:pPr>
              <w:rPr>
                <w:color w:val="FFFFFF" w:themeColor="background1"/>
              </w:rPr>
            </w:pPr>
          </w:p>
        </w:tc>
      </w:tr>
    </w:tbl>
    <w:p w14:paraId="01802F10" w14:textId="77777777" w:rsidR="0043117B" w:rsidRDefault="00164E37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161D4" w14:textId="77777777" w:rsidR="00164E37" w:rsidRDefault="00164E37" w:rsidP="000C45FF">
      <w:r>
        <w:separator/>
      </w:r>
    </w:p>
  </w:endnote>
  <w:endnote w:type="continuationSeparator" w:id="0">
    <w:p w14:paraId="5282DF68" w14:textId="77777777" w:rsidR="00164E37" w:rsidRDefault="00164E3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7B816" w14:textId="77777777" w:rsidR="00164E37" w:rsidRDefault="00164E37" w:rsidP="000C45FF">
      <w:r>
        <w:separator/>
      </w:r>
    </w:p>
  </w:footnote>
  <w:footnote w:type="continuationSeparator" w:id="0">
    <w:p w14:paraId="6CCA777E" w14:textId="77777777" w:rsidR="00164E37" w:rsidRDefault="00164E3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019D0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E1F28D1" wp14:editId="5C6D98D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88"/>
    <w:rsid w:val="00036450"/>
    <w:rsid w:val="00073D7D"/>
    <w:rsid w:val="00094499"/>
    <w:rsid w:val="000C45FF"/>
    <w:rsid w:val="000E3FD1"/>
    <w:rsid w:val="00112054"/>
    <w:rsid w:val="001525E1"/>
    <w:rsid w:val="00164E37"/>
    <w:rsid w:val="00180329"/>
    <w:rsid w:val="0019001F"/>
    <w:rsid w:val="001A74A5"/>
    <w:rsid w:val="001B2ABD"/>
    <w:rsid w:val="001E0391"/>
    <w:rsid w:val="001E1759"/>
    <w:rsid w:val="001F1ECC"/>
    <w:rsid w:val="002400EB"/>
    <w:rsid w:val="00246570"/>
    <w:rsid w:val="00256CF7"/>
    <w:rsid w:val="00281FD5"/>
    <w:rsid w:val="002C6E14"/>
    <w:rsid w:val="002D150F"/>
    <w:rsid w:val="0030481B"/>
    <w:rsid w:val="003156FC"/>
    <w:rsid w:val="003254B5"/>
    <w:rsid w:val="0037121F"/>
    <w:rsid w:val="003A6B7D"/>
    <w:rsid w:val="003B06CA"/>
    <w:rsid w:val="003B0D88"/>
    <w:rsid w:val="004071FC"/>
    <w:rsid w:val="00445947"/>
    <w:rsid w:val="00450876"/>
    <w:rsid w:val="004813B3"/>
    <w:rsid w:val="00496591"/>
    <w:rsid w:val="004C63E4"/>
    <w:rsid w:val="004D3011"/>
    <w:rsid w:val="00521FBD"/>
    <w:rsid w:val="005262AC"/>
    <w:rsid w:val="005E39D5"/>
    <w:rsid w:val="00600670"/>
    <w:rsid w:val="0062123A"/>
    <w:rsid w:val="00646E75"/>
    <w:rsid w:val="006771D0"/>
    <w:rsid w:val="006D48F3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64A63"/>
    <w:rsid w:val="00A75168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755D0"/>
    <w:rsid w:val="00C9578B"/>
    <w:rsid w:val="00CB0055"/>
    <w:rsid w:val="00D2522B"/>
    <w:rsid w:val="00D270C8"/>
    <w:rsid w:val="00D422DE"/>
    <w:rsid w:val="00D5459D"/>
    <w:rsid w:val="00DA1F4D"/>
    <w:rsid w:val="00DD172A"/>
    <w:rsid w:val="00E25A26"/>
    <w:rsid w:val="00E4381A"/>
    <w:rsid w:val="00E55D74"/>
    <w:rsid w:val="00E84661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BE70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anujayadav1997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779\AppData\Local\Microsoft\Office\16.0\DTS\en-US%7b0AB3C899-B159-4F03-B7E4-DF6719A81873%7d\%7b0712C011-99A4-4F32-BF01-4A25C1B224D8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445F8D69B747EF803309ECFF6C3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13186-0C7B-48C8-B847-B2A5793BEFF9}"/>
      </w:docPartPr>
      <w:docPartBody>
        <w:p w:rsidR="00000000" w:rsidRDefault="00C17405">
          <w:pPr>
            <w:pStyle w:val="85445F8D69B747EF803309ECFF6C3C21"/>
          </w:pPr>
          <w:r w:rsidRPr="00D5459D">
            <w:t>Profile</w:t>
          </w:r>
        </w:p>
      </w:docPartBody>
    </w:docPart>
    <w:docPart>
      <w:docPartPr>
        <w:name w:val="596E5235375346648800228EAAF47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E82FA-4A36-4CE1-B848-F91C0780BC21}"/>
      </w:docPartPr>
      <w:docPartBody>
        <w:p w:rsidR="00000000" w:rsidRDefault="00C17405">
          <w:pPr>
            <w:pStyle w:val="596E5235375346648800228EAAF47E49"/>
          </w:pPr>
          <w:r w:rsidRPr="00CB0055">
            <w:t>Contact</w:t>
          </w:r>
        </w:p>
      </w:docPartBody>
    </w:docPart>
    <w:docPart>
      <w:docPartPr>
        <w:name w:val="6F367799A4374BD483BD727F68088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76ECB-C54D-4970-9B1D-16CD56A4BBE7}"/>
      </w:docPartPr>
      <w:docPartBody>
        <w:p w:rsidR="00000000" w:rsidRDefault="00C17405">
          <w:pPr>
            <w:pStyle w:val="6F367799A4374BD483BD727F6808814A"/>
          </w:pPr>
          <w:r w:rsidRPr="004D3011">
            <w:t>PHONE:</w:t>
          </w:r>
        </w:p>
      </w:docPartBody>
    </w:docPart>
    <w:docPart>
      <w:docPartPr>
        <w:name w:val="AEB6B17244044162A616C2B3DACED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619C1-DA64-4BB3-8470-089D69CE458B}"/>
      </w:docPartPr>
      <w:docPartBody>
        <w:p w:rsidR="00000000" w:rsidRDefault="00C17405">
          <w:pPr>
            <w:pStyle w:val="AEB6B17244044162A616C2B3DACED242"/>
          </w:pPr>
          <w:r w:rsidRPr="004D3011">
            <w:t>EMAIL:</w:t>
          </w:r>
        </w:p>
      </w:docPartBody>
    </w:docPart>
    <w:docPart>
      <w:docPartPr>
        <w:name w:val="F23ADD9B37E44F9B9DDF3E9B7DB91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9B0CC-4E8B-4907-A2F9-D7F516FCBF6C}"/>
      </w:docPartPr>
      <w:docPartBody>
        <w:p w:rsidR="00000000" w:rsidRDefault="00C17405">
          <w:pPr>
            <w:pStyle w:val="F23ADD9B37E44F9B9DDF3E9B7DB91166"/>
          </w:pPr>
          <w:r w:rsidRPr="004D3011">
            <w:t>Hobby #1</w:t>
          </w:r>
        </w:p>
      </w:docPartBody>
    </w:docPart>
    <w:docPart>
      <w:docPartPr>
        <w:name w:val="FDA7109198E54BDEBB50DBA88E429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F51D0-7B64-4AA0-922F-16E6D3995FB6}"/>
      </w:docPartPr>
      <w:docPartBody>
        <w:p w:rsidR="00000000" w:rsidRDefault="00C17405">
          <w:pPr>
            <w:pStyle w:val="FDA7109198E54BDEBB50DBA88E4299FA"/>
          </w:pPr>
          <w:r w:rsidRPr="004D3011">
            <w:t>Hobby #2</w:t>
          </w:r>
        </w:p>
      </w:docPartBody>
    </w:docPart>
    <w:docPart>
      <w:docPartPr>
        <w:name w:val="690347789C814252929803DE62DB6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B0025-B7D3-4032-8AB2-262CCD0472D5}"/>
      </w:docPartPr>
      <w:docPartBody>
        <w:p w:rsidR="00000000" w:rsidRDefault="00C17405">
          <w:pPr>
            <w:pStyle w:val="690347789C814252929803DE62DB640C"/>
          </w:pPr>
          <w:r w:rsidRPr="004D3011">
            <w:t>Hobby #3</w:t>
          </w:r>
        </w:p>
      </w:docPartBody>
    </w:docPart>
    <w:docPart>
      <w:docPartPr>
        <w:name w:val="37F6100E2223406EA887104F401E1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D3A5A-1062-491A-BB8B-A392CBD8D3F2}"/>
      </w:docPartPr>
      <w:docPartBody>
        <w:p w:rsidR="00000000" w:rsidRDefault="00C17405">
          <w:pPr>
            <w:pStyle w:val="37F6100E2223406EA887104F401E1A4B"/>
          </w:pPr>
          <w:r w:rsidRPr="004D3011">
            <w:t>Hobby #4</w:t>
          </w:r>
        </w:p>
      </w:docPartBody>
    </w:docPart>
    <w:docPart>
      <w:docPartPr>
        <w:name w:val="03DE98D24D82425FB1BC668BC31C5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70E1C-A58E-4BAD-94C5-D812E027258F}"/>
      </w:docPartPr>
      <w:docPartBody>
        <w:p w:rsidR="00000000" w:rsidRDefault="00C17405">
          <w:pPr>
            <w:pStyle w:val="03DE98D24D82425FB1BC668BC31C578A"/>
          </w:pPr>
          <w:r w:rsidRPr="00036450">
            <w:t>EDUCATION</w:t>
          </w:r>
        </w:p>
      </w:docPartBody>
    </w:docPart>
    <w:docPart>
      <w:docPartPr>
        <w:name w:val="1BC0C1D6991D43E5B1EEC5960AA98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C9471-96C5-442C-B3C2-9223010719F1}"/>
      </w:docPartPr>
      <w:docPartBody>
        <w:p w:rsidR="00000000" w:rsidRDefault="00C17405">
          <w:pPr>
            <w:pStyle w:val="1BC0C1D6991D43E5B1EEC5960AA98B17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05"/>
    <w:rsid w:val="00C1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3CA5EDB3264867AA9FF730C0CAB317">
    <w:name w:val="673CA5EDB3264867AA9FF730C0CAB317"/>
  </w:style>
  <w:style w:type="paragraph" w:customStyle="1" w:styleId="F6FE1B89DE4B4238AFA63FD4E3569626">
    <w:name w:val="F6FE1B89DE4B4238AFA63FD4E3569626"/>
  </w:style>
  <w:style w:type="paragraph" w:customStyle="1" w:styleId="85445F8D69B747EF803309ECFF6C3C21">
    <w:name w:val="85445F8D69B747EF803309ECFF6C3C21"/>
  </w:style>
  <w:style w:type="paragraph" w:customStyle="1" w:styleId="B18B905D44634520B7B63E88E1A69B06">
    <w:name w:val="B18B905D44634520B7B63E88E1A69B06"/>
  </w:style>
  <w:style w:type="paragraph" w:customStyle="1" w:styleId="596E5235375346648800228EAAF47E49">
    <w:name w:val="596E5235375346648800228EAAF47E49"/>
  </w:style>
  <w:style w:type="paragraph" w:customStyle="1" w:styleId="6F367799A4374BD483BD727F6808814A">
    <w:name w:val="6F367799A4374BD483BD727F6808814A"/>
  </w:style>
  <w:style w:type="paragraph" w:customStyle="1" w:styleId="59A060D10B254E7282A87D7454C2A472">
    <w:name w:val="59A060D10B254E7282A87D7454C2A472"/>
  </w:style>
  <w:style w:type="paragraph" w:customStyle="1" w:styleId="4DBADA8ABB8142E787289A309C742EAE">
    <w:name w:val="4DBADA8ABB8142E787289A309C742EAE"/>
  </w:style>
  <w:style w:type="paragraph" w:customStyle="1" w:styleId="47C5FB94BFBD46A68B8A0D5C6D89E612">
    <w:name w:val="47C5FB94BFBD46A68B8A0D5C6D89E612"/>
  </w:style>
  <w:style w:type="paragraph" w:customStyle="1" w:styleId="AEB6B17244044162A616C2B3DACED242">
    <w:name w:val="AEB6B17244044162A616C2B3DACED242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D8B63A623D2A462AADFFFF414FBEE3E4">
    <w:name w:val="D8B63A623D2A462AADFFFF414FBEE3E4"/>
  </w:style>
  <w:style w:type="paragraph" w:customStyle="1" w:styleId="7301AE3FB4DA4326AAA91AF7580435BE">
    <w:name w:val="7301AE3FB4DA4326AAA91AF7580435BE"/>
  </w:style>
  <w:style w:type="paragraph" w:customStyle="1" w:styleId="F23ADD9B37E44F9B9DDF3E9B7DB91166">
    <w:name w:val="F23ADD9B37E44F9B9DDF3E9B7DB91166"/>
  </w:style>
  <w:style w:type="paragraph" w:customStyle="1" w:styleId="FDA7109198E54BDEBB50DBA88E4299FA">
    <w:name w:val="FDA7109198E54BDEBB50DBA88E4299FA"/>
  </w:style>
  <w:style w:type="paragraph" w:customStyle="1" w:styleId="690347789C814252929803DE62DB640C">
    <w:name w:val="690347789C814252929803DE62DB640C"/>
  </w:style>
  <w:style w:type="paragraph" w:customStyle="1" w:styleId="37F6100E2223406EA887104F401E1A4B">
    <w:name w:val="37F6100E2223406EA887104F401E1A4B"/>
  </w:style>
  <w:style w:type="paragraph" w:customStyle="1" w:styleId="03DE98D24D82425FB1BC668BC31C578A">
    <w:name w:val="03DE98D24D82425FB1BC668BC31C578A"/>
  </w:style>
  <w:style w:type="paragraph" w:customStyle="1" w:styleId="139302E94348419ABFD518A82A3C64FB">
    <w:name w:val="139302E94348419ABFD518A82A3C64FB"/>
  </w:style>
  <w:style w:type="paragraph" w:customStyle="1" w:styleId="88C1A508A3B44F2394DDBF88BD25AE34">
    <w:name w:val="88C1A508A3B44F2394DDBF88BD25AE34"/>
  </w:style>
  <w:style w:type="paragraph" w:customStyle="1" w:styleId="F76B4EABF4D04B7D82CDA6CB0A50EB21">
    <w:name w:val="F76B4EABF4D04B7D82CDA6CB0A50EB21"/>
  </w:style>
  <w:style w:type="paragraph" w:customStyle="1" w:styleId="5604F091016645499462F93FAA9BD1E6">
    <w:name w:val="5604F091016645499462F93FAA9BD1E6"/>
  </w:style>
  <w:style w:type="paragraph" w:customStyle="1" w:styleId="D7A5DE4C73F44AA3A7DE54386C71662B">
    <w:name w:val="D7A5DE4C73F44AA3A7DE54386C71662B"/>
  </w:style>
  <w:style w:type="paragraph" w:customStyle="1" w:styleId="BDD67897DAD6405B81F7EDF4FF7657B3">
    <w:name w:val="BDD67897DAD6405B81F7EDF4FF7657B3"/>
  </w:style>
  <w:style w:type="paragraph" w:customStyle="1" w:styleId="61894DD9346C4AEAA1D252020A420C12">
    <w:name w:val="61894DD9346C4AEAA1D252020A420C12"/>
  </w:style>
  <w:style w:type="paragraph" w:customStyle="1" w:styleId="1BC0C1D6991D43E5B1EEC5960AA98B17">
    <w:name w:val="1BC0C1D6991D43E5B1EEC5960AA98B17"/>
  </w:style>
  <w:style w:type="paragraph" w:customStyle="1" w:styleId="849E1B01DEC8496E984A8D42EB197C55">
    <w:name w:val="849E1B01DEC8496E984A8D42EB197C55"/>
  </w:style>
  <w:style w:type="paragraph" w:customStyle="1" w:styleId="726DDEA926D64D99A484A16200B81482">
    <w:name w:val="726DDEA926D64D99A484A16200B81482"/>
  </w:style>
  <w:style w:type="paragraph" w:customStyle="1" w:styleId="9008D31251EC4135AF4B83F8B000D36E">
    <w:name w:val="9008D31251EC4135AF4B83F8B000D36E"/>
  </w:style>
  <w:style w:type="paragraph" w:customStyle="1" w:styleId="E3ABBEB16B3948D9AF5AF1F438A1D2D3">
    <w:name w:val="E3ABBEB16B3948D9AF5AF1F438A1D2D3"/>
  </w:style>
  <w:style w:type="paragraph" w:customStyle="1" w:styleId="350852C39AD44F8CB6E351F51319EA3A">
    <w:name w:val="350852C39AD44F8CB6E351F51319EA3A"/>
  </w:style>
  <w:style w:type="paragraph" w:customStyle="1" w:styleId="E000FBC532BB45AD9D9F61F96C0C1E16">
    <w:name w:val="E000FBC532BB45AD9D9F61F96C0C1E16"/>
  </w:style>
  <w:style w:type="paragraph" w:customStyle="1" w:styleId="CD180DB0309B475DA15837BE58C6AF3F">
    <w:name w:val="CD180DB0309B475DA15837BE58C6AF3F"/>
  </w:style>
  <w:style w:type="paragraph" w:customStyle="1" w:styleId="6784B4C158E243C09611F3CF339BF486">
    <w:name w:val="6784B4C158E243C09611F3CF339BF486"/>
  </w:style>
  <w:style w:type="paragraph" w:customStyle="1" w:styleId="FD5A22696C2342758BE355FB0AB09D34">
    <w:name w:val="FD5A22696C2342758BE355FB0AB09D34"/>
  </w:style>
  <w:style w:type="paragraph" w:customStyle="1" w:styleId="7B987455CFB74546867DA4C8296029EF">
    <w:name w:val="7B987455CFB74546867DA4C8296029EF"/>
  </w:style>
  <w:style w:type="paragraph" w:customStyle="1" w:styleId="DEA4117F257D4DD7A5AEAED97BEF3E8F">
    <w:name w:val="DEA4117F257D4DD7A5AEAED97BEF3E8F"/>
  </w:style>
  <w:style w:type="paragraph" w:customStyle="1" w:styleId="6D03A882812C47A99595B0ACBE8A9AB6">
    <w:name w:val="6D03A882812C47A99595B0ACBE8A9AB6"/>
  </w:style>
  <w:style w:type="paragraph" w:customStyle="1" w:styleId="68B31BEE2D354C0BBAF940D2BF7A7DA6">
    <w:name w:val="68B31BEE2D354C0BBAF940D2BF7A7DA6"/>
  </w:style>
  <w:style w:type="paragraph" w:customStyle="1" w:styleId="3DCB67A92D0144C99E5019A85740452C">
    <w:name w:val="3DCB67A92D0144C99E5019A85740452C"/>
  </w:style>
  <w:style w:type="paragraph" w:customStyle="1" w:styleId="4064CD89660C4A8F9999F177B244787D">
    <w:name w:val="4064CD89660C4A8F9999F177B244787D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971D2F1CDA2E4C4DB16A30ADCC10A2D6">
    <w:name w:val="971D2F1CDA2E4C4DB16A30ADCC10A2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{0712C011-99A4-4F32-BF01-4A25C1B224D8}tf00546271_win32</Template>
  <TotalTime>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2021-06-10T13:28:00Z</dcterms:created>
  <dcterms:modified xsi:type="dcterms:W3CDTF">2021-06-10T15:15:00Z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